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A65F0A" w14:textId="5ACB3038" w:rsidR="00A84413" w:rsidRDefault="00EB13C8" w:rsidP="00351558">
      <w:pPr>
        <w:suppressLineNumbers/>
        <w:pBdr>
          <w:top w:val="single" w:sz="24" w:space="1" w:color="4F81BD" w:themeColor="accent1" w:shadow="1"/>
          <w:left w:val="single" w:sz="24" w:space="4" w:color="4F81BD" w:themeColor="accent1" w:shadow="1"/>
          <w:bottom w:val="single" w:sz="24" w:space="1" w:color="4F81BD" w:themeColor="accent1" w:shadow="1"/>
          <w:right w:val="single" w:sz="24" w:space="4" w:color="4F81BD" w:themeColor="accent1" w:shadow="1"/>
        </w:pBd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84413">
        <w:rPr>
          <w:rFonts w:ascii="Times New Roman" w:hAnsi="Times New Roman" w:cs="Times New Roman"/>
          <w:sz w:val="36"/>
          <w:szCs w:val="36"/>
        </w:rPr>
        <w:t xml:space="preserve">Paragraph with </w:t>
      </w:r>
      <w:r w:rsidRPr="00A84413">
        <w:rPr>
          <w:rFonts w:ascii="Times New Roman" w:hAnsi="Times New Roman" w:cs="Times New Roman"/>
          <w:color w:val="92D050"/>
          <w:sz w:val="36"/>
          <w:szCs w:val="36"/>
        </w:rPr>
        <w:t xml:space="preserve">left indentation </w:t>
      </w:r>
      <w:r w:rsidRPr="00A84413">
        <w:rPr>
          <w:rFonts w:ascii="Times New Roman" w:hAnsi="Times New Roman" w:cs="Times New Roman"/>
          <w:sz w:val="36"/>
          <w:szCs w:val="36"/>
        </w:rPr>
        <w:t>having</w:t>
      </w:r>
      <w:r w:rsidR="00A84413" w:rsidRPr="00A8441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84413" w:rsidRPr="00A84413">
        <w:rPr>
          <w:rFonts w:ascii="Times New Roman" w:hAnsi="Times New Roman" w:cs="Times New Roman"/>
          <w:sz w:val="36"/>
          <w:szCs w:val="36"/>
        </w:rPr>
        <w:t>multilines</w:t>
      </w:r>
      <w:proofErr w:type="spellEnd"/>
      <w:r w:rsidR="00A84413" w:rsidRPr="00A84413">
        <w:rPr>
          <w:rFonts w:ascii="Times New Roman" w:hAnsi="Times New Roman" w:cs="Times New Roman"/>
          <w:sz w:val="36"/>
          <w:szCs w:val="36"/>
        </w:rPr>
        <w:t xml:space="preserve"> of text</w:t>
      </w:r>
    </w:p>
    <w:p w14:paraId="5B990036" w14:textId="77777777" w:rsidR="00A84413" w:rsidRDefault="00FA4F81" w:rsidP="00351558">
      <w:pPr>
        <w:suppressLineNumbers/>
        <w:pBdr>
          <w:top w:val="single" w:sz="24" w:space="1" w:color="4F81BD" w:themeColor="accent1" w:shadow="1"/>
          <w:left w:val="single" w:sz="24" w:space="4" w:color="4F81BD" w:themeColor="accent1" w:shadow="1"/>
          <w:bottom w:val="single" w:sz="24" w:space="1" w:color="4F81BD" w:themeColor="accent1" w:shadow="1"/>
          <w:right w:val="single" w:sz="24" w:space="4" w:color="4F81BD" w:themeColor="accent1" w:shadow="1"/>
        </w:pBdr>
        <w:spacing w:after="72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</w:t>
      </w:r>
      <w:r w:rsidRPr="00FA4F81">
        <w:rPr>
          <w:rFonts w:ascii="Times New Roman" w:hAnsi="Times New Roman" w:cs="Times New Roman"/>
          <w:color w:val="FFC000"/>
          <w:sz w:val="36"/>
          <w:szCs w:val="36"/>
        </w:rPr>
        <w:t xml:space="preserve">paragraph spacing </w:t>
      </w:r>
      <w:r>
        <w:rPr>
          <w:rFonts w:ascii="Times New Roman" w:hAnsi="Times New Roman" w:cs="Times New Roman"/>
          <w:sz w:val="36"/>
          <w:szCs w:val="36"/>
        </w:rPr>
        <w:t xml:space="preserve">is 36 </w:t>
      </w:r>
      <w:proofErr w:type="spellStart"/>
      <w:r>
        <w:rPr>
          <w:rFonts w:ascii="Times New Roman" w:hAnsi="Times New Roman" w:cs="Times New Roman"/>
          <w:sz w:val="36"/>
          <w:szCs w:val="36"/>
        </w:rPr>
        <w:t>pt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between this paragraph and below one</w:t>
      </w:r>
      <w:r w:rsidR="00D0791C">
        <w:rPr>
          <w:rFonts w:ascii="Times New Roman" w:hAnsi="Times New Roman" w:cs="Times New Roman"/>
          <w:sz w:val="36"/>
          <w:szCs w:val="36"/>
        </w:rPr>
        <w:t xml:space="preserve"> </w:t>
      </w:r>
      <w:r w:rsidR="00057C6C">
        <w:rPr>
          <w:rFonts w:ascii="Times New Roman" w:hAnsi="Times New Roman" w:cs="Times New Roman"/>
          <w:sz w:val="36"/>
          <w:szCs w:val="36"/>
        </w:rPr>
        <w:t xml:space="preserve">.And </w:t>
      </w:r>
      <w:r w:rsidR="00057C6C" w:rsidRPr="00057C6C">
        <w:rPr>
          <w:rFonts w:ascii="Times New Roman" w:hAnsi="Times New Roman" w:cs="Times New Roman"/>
          <w:color w:val="00B0F0"/>
          <w:sz w:val="36"/>
          <w:szCs w:val="36"/>
        </w:rPr>
        <w:t xml:space="preserve">line spacing </w:t>
      </w:r>
      <w:r w:rsidR="00057C6C">
        <w:rPr>
          <w:rFonts w:ascii="Times New Roman" w:hAnsi="Times New Roman" w:cs="Times New Roman"/>
          <w:sz w:val="36"/>
          <w:szCs w:val="36"/>
        </w:rPr>
        <w:t xml:space="preserve">is </w:t>
      </w:r>
      <w:proofErr w:type="spellStart"/>
      <w:r w:rsidR="00057C6C">
        <w:rPr>
          <w:rFonts w:ascii="Times New Roman" w:hAnsi="Times New Roman" w:cs="Times New Roman"/>
          <w:sz w:val="36"/>
          <w:szCs w:val="36"/>
        </w:rPr>
        <w:t>single</w:t>
      </w:r>
      <w:r w:rsidR="00D71647">
        <w:rPr>
          <w:rFonts w:ascii="Times New Roman" w:hAnsi="Times New Roman" w:cs="Times New Roman"/>
          <w:sz w:val="36"/>
          <w:szCs w:val="36"/>
        </w:rPr>
        <w:t>.</w:t>
      </w:r>
      <w:r w:rsidR="00D71647" w:rsidRPr="00D71647">
        <w:rPr>
          <w:rFonts w:ascii="Times New Roman" w:hAnsi="Times New Roman" w:cs="Times New Roman"/>
          <w:color w:val="FF0000"/>
          <w:sz w:val="36"/>
          <w:szCs w:val="36"/>
        </w:rPr>
        <w:t>border</w:t>
      </w:r>
      <w:proofErr w:type="spellEnd"/>
      <w:r w:rsidR="00D71647" w:rsidRPr="00D71647">
        <w:rPr>
          <w:rFonts w:ascii="Times New Roman" w:hAnsi="Times New Roman" w:cs="Times New Roman"/>
          <w:color w:val="FF0000"/>
          <w:sz w:val="36"/>
          <w:szCs w:val="36"/>
        </w:rPr>
        <w:t xml:space="preserve"> style </w:t>
      </w:r>
      <w:r w:rsidR="00D71647">
        <w:rPr>
          <w:rFonts w:ascii="Times New Roman" w:hAnsi="Times New Roman" w:cs="Times New Roman"/>
          <w:sz w:val="36"/>
          <w:szCs w:val="36"/>
        </w:rPr>
        <w:t>shadow</w:t>
      </w:r>
    </w:p>
    <w:p w14:paraId="17AA01F1" w14:textId="52E64868" w:rsidR="000C3996" w:rsidRDefault="003F745B" w:rsidP="00351558">
      <w:pPr>
        <w:suppressLineNumbers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FA8EEF2">
                <wp:simplePos x="0" y="0"/>
                <wp:positionH relativeFrom="column">
                  <wp:posOffset>106326</wp:posOffset>
                </wp:positionH>
                <wp:positionV relativeFrom="paragraph">
                  <wp:posOffset>181846</wp:posOffset>
                </wp:positionV>
                <wp:extent cx="5784111" cy="0"/>
                <wp:effectExtent l="0" t="0" r="7089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4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.35pt,14.3pt" to="463.8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" strokecolor="#4f81bd [3204]"/>
            </w:pict>
          </mc:Fallback>
        </mc:AlternateContent>
      </w:r>
    </w:p>
    <w:p w14:paraId="155482B0" w14:textId="2B90F93B" w:rsidR="00A84413" w:rsidRDefault="00A84413" w:rsidP="00351558">
      <w:pPr>
        <w:suppressLineNumbers/>
        <w:spacing w:before="600" w:after="0" w:line="240" w:lineRule="auto"/>
        <w:jc w:val="right"/>
        <w:outlineLvl w:val="5"/>
        <w:rPr>
          <w:rFonts w:ascii="Times New Roman" w:hAnsi="Times New Roman" w:cs="Times New Roman"/>
          <w:sz w:val="36"/>
          <w:szCs w:val="36"/>
        </w:rPr>
      </w:pPr>
      <w:r w:rsidRPr="00A84413">
        <w:rPr>
          <w:rFonts w:ascii="Times New Roman" w:hAnsi="Times New Roman" w:cs="Times New Roman"/>
          <w:sz w:val="36"/>
          <w:szCs w:val="36"/>
        </w:rPr>
        <w:t xml:space="preserve">Paragraph with </w:t>
      </w:r>
      <w:r>
        <w:rPr>
          <w:rFonts w:ascii="Times New Roman" w:hAnsi="Times New Roman" w:cs="Times New Roman"/>
          <w:color w:val="92D050"/>
          <w:sz w:val="36"/>
          <w:szCs w:val="36"/>
        </w:rPr>
        <w:t>right</w:t>
      </w:r>
      <w:r w:rsidRPr="00A84413">
        <w:rPr>
          <w:rFonts w:ascii="Times New Roman" w:hAnsi="Times New Roman" w:cs="Times New Roman"/>
          <w:color w:val="92D050"/>
          <w:sz w:val="36"/>
          <w:szCs w:val="36"/>
        </w:rPr>
        <w:t xml:space="preserve"> indentation </w:t>
      </w:r>
      <w:r w:rsidR="00057C6C">
        <w:rPr>
          <w:rFonts w:ascii="Times New Roman" w:hAnsi="Times New Roman" w:cs="Times New Roman"/>
          <w:sz w:val="36"/>
          <w:szCs w:val="36"/>
        </w:rPr>
        <w:t xml:space="preserve">and </w:t>
      </w:r>
      <w:r w:rsidR="00057C6C" w:rsidRPr="00057C6C">
        <w:rPr>
          <w:rFonts w:ascii="Times New Roman" w:hAnsi="Times New Roman" w:cs="Times New Roman"/>
          <w:color w:val="00B0F0"/>
          <w:sz w:val="36"/>
          <w:szCs w:val="36"/>
        </w:rPr>
        <w:t xml:space="preserve">line spacing </w:t>
      </w:r>
      <w:r w:rsidR="00057C6C">
        <w:rPr>
          <w:rFonts w:ascii="Times New Roman" w:hAnsi="Times New Roman" w:cs="Times New Roman"/>
          <w:sz w:val="36"/>
          <w:szCs w:val="36"/>
        </w:rPr>
        <w:t>is double</w:t>
      </w:r>
      <w:r w:rsidR="003F745B">
        <w:rPr>
          <w:rFonts w:ascii="Times New Roman" w:hAnsi="Times New Roman" w:cs="Times New Roman"/>
          <w:sz w:val="36"/>
          <w:szCs w:val="36"/>
        </w:rPr>
        <w:t xml:space="preserve">. The next paragraph is below this </w:t>
      </w:r>
    </w:p>
    <w:p w14:paraId="0BB053A2" w14:textId="1CEEF276" w:rsidR="000C3996" w:rsidRDefault="003F745B" w:rsidP="00351558">
      <w:pPr>
        <w:suppressLineNumbers/>
        <w:spacing w:before="600" w:after="0" w:line="240" w:lineRule="auto"/>
        <w:ind w:firstLine="1152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This </w:t>
      </w:r>
      <w:r w:rsidR="00A84413" w:rsidRPr="00A84413">
        <w:rPr>
          <w:rFonts w:ascii="Times New Roman" w:hAnsi="Times New Roman" w:cs="Times New Roman"/>
          <w:sz w:val="36"/>
          <w:szCs w:val="36"/>
        </w:rPr>
        <w:t xml:space="preserve">Paragraph </w:t>
      </w:r>
      <w:r>
        <w:rPr>
          <w:rFonts w:ascii="Times New Roman" w:hAnsi="Times New Roman" w:cs="Times New Roman"/>
          <w:sz w:val="36"/>
          <w:szCs w:val="36"/>
        </w:rPr>
        <w:t xml:space="preserve">and the previous </w:t>
      </w:r>
      <w:r w:rsidR="00FA4F81" w:rsidRPr="00FA4F81">
        <w:rPr>
          <w:rFonts w:ascii="Times New Roman" w:hAnsi="Times New Roman" w:cs="Times New Roman"/>
          <w:color w:val="FFC000"/>
          <w:sz w:val="36"/>
          <w:szCs w:val="36"/>
        </w:rPr>
        <w:t xml:space="preserve">paragraph spacing </w:t>
      </w:r>
      <w:r w:rsidR="00FA4F81">
        <w:rPr>
          <w:rFonts w:ascii="Times New Roman" w:hAnsi="Times New Roman" w:cs="Times New Roman"/>
          <w:sz w:val="36"/>
          <w:szCs w:val="36"/>
        </w:rPr>
        <w:t xml:space="preserve">is </w:t>
      </w:r>
      <w:r>
        <w:rPr>
          <w:rFonts w:ascii="Times New Roman" w:hAnsi="Times New Roman" w:cs="Times New Roman"/>
          <w:sz w:val="36"/>
          <w:szCs w:val="36"/>
        </w:rPr>
        <w:t>3</w:t>
      </w:r>
      <w:r w:rsidR="00FA4F81">
        <w:rPr>
          <w:rFonts w:ascii="Times New Roman" w:hAnsi="Times New Roman" w:cs="Times New Roman"/>
          <w:sz w:val="36"/>
          <w:szCs w:val="36"/>
        </w:rPr>
        <w:t xml:space="preserve">0pt </w:t>
      </w:r>
      <w:proofErr w:type="gramStart"/>
      <w:r>
        <w:rPr>
          <w:rFonts w:ascii="Times New Roman" w:hAnsi="Times New Roman" w:cs="Times New Roman"/>
          <w:sz w:val="36"/>
          <w:szCs w:val="36"/>
        </w:rPr>
        <w:t>Before</w:t>
      </w:r>
      <w:proofErr w:type="gramEnd"/>
      <w:r w:rsidR="00FA4F81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3F745B">
        <w:rPr>
          <w:rFonts w:ascii="Times New Roman" w:hAnsi="Times New Roman" w:cs="Times New Roman"/>
          <w:sz w:val="20"/>
          <w:szCs w:val="20"/>
        </w:rPr>
        <w:t>ODF translator testing ODF translator testing ODF translator testing ODF translator testing ODF translator testing ODF translator testing ODF translator testing</w:t>
      </w:r>
    </w:p>
    <w:p w14:paraId="06851EDC" w14:textId="77777777" w:rsidR="000C3996" w:rsidRDefault="000C3996" w:rsidP="00351558">
      <w:pPr>
        <w:suppressLineNumbers/>
        <w:spacing w:after="0"/>
        <w:ind w:firstLine="1152"/>
        <w:rPr>
          <w:rFonts w:ascii="Times New Roman" w:hAnsi="Times New Roman" w:cs="Times New Roman"/>
          <w:sz w:val="36"/>
          <w:szCs w:val="36"/>
        </w:rPr>
      </w:pPr>
    </w:p>
    <w:p w14:paraId="42BBD451" w14:textId="77777777" w:rsidR="003F745B" w:rsidRDefault="003F745B" w:rsidP="00351558">
      <w:pPr>
        <w:suppressLineNumbers/>
        <w:spacing w:after="0"/>
        <w:ind w:firstLine="1152"/>
        <w:rPr>
          <w:rFonts w:ascii="Times New Roman" w:hAnsi="Times New Roman" w:cs="Times New Roman"/>
          <w:sz w:val="36"/>
          <w:szCs w:val="36"/>
        </w:rPr>
      </w:pPr>
    </w:p>
    <w:p w14:paraId="3ACD0F6D" w14:textId="3BB3315C" w:rsidR="003F745B" w:rsidRDefault="003F745B" w:rsidP="00351558">
      <w:pPr>
        <w:suppressLineNumbers/>
        <w:spacing w:after="0"/>
        <w:ind w:firstLine="1152"/>
        <w:rPr>
          <w:rFonts w:ascii="Times New Roman" w:hAnsi="Times New Roman" w:cs="Times New Roman"/>
          <w:b/>
          <w:sz w:val="36"/>
          <w:szCs w:val="36"/>
        </w:rPr>
      </w:pPr>
      <w:r w:rsidRPr="00A75907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08DF44DD">
                <wp:simplePos x="0" y="0"/>
                <wp:positionH relativeFrom="column">
                  <wp:posOffset>106045</wp:posOffset>
                </wp:positionH>
                <wp:positionV relativeFrom="paragraph">
                  <wp:posOffset>2540</wp:posOffset>
                </wp:positionV>
                <wp:extent cx="5783580" cy="0"/>
                <wp:effectExtent l="0" t="0" r="762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3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.35pt,.2pt" to="463.7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" strokecolor="#4f81bd [3204]"/>
            </w:pict>
          </mc:Fallback>
        </mc:AlternateContent>
      </w:r>
      <w:proofErr w:type="gramStart"/>
      <w:r w:rsidR="00A75907" w:rsidRPr="00A75907">
        <w:rPr>
          <w:rFonts w:ascii="Times New Roman" w:hAnsi="Times New Roman" w:cs="Times New Roman"/>
          <w:b/>
          <w:sz w:val="36"/>
          <w:szCs w:val="36"/>
        </w:rPr>
        <w:t>paragraph</w:t>
      </w:r>
      <w:proofErr w:type="gramEnd"/>
      <w:r w:rsidR="00A75907" w:rsidRPr="00A75907">
        <w:rPr>
          <w:rFonts w:ascii="Times New Roman" w:hAnsi="Times New Roman" w:cs="Times New Roman"/>
          <w:b/>
          <w:sz w:val="36"/>
          <w:szCs w:val="36"/>
        </w:rPr>
        <w:t>-&gt;Indents and spacing-&gt;special-&gt;hanging</w:t>
      </w:r>
    </w:p>
    <w:p w14:paraId="64796B17" w14:textId="77777777" w:rsidR="00A75907" w:rsidRPr="00A75907" w:rsidRDefault="00A75907" w:rsidP="00351558">
      <w:pPr>
        <w:suppressLineNumbers/>
        <w:spacing w:after="0"/>
        <w:ind w:firstLine="1152"/>
        <w:rPr>
          <w:rFonts w:ascii="Times New Roman" w:hAnsi="Times New Roman" w:cs="Times New Roman"/>
          <w:b/>
          <w:sz w:val="36"/>
          <w:szCs w:val="36"/>
        </w:rPr>
      </w:pPr>
    </w:p>
    <w:p w14:paraId="3BFD8975" w14:textId="77777777" w:rsidR="00063D7C" w:rsidRDefault="00A84413" w:rsidP="00351558">
      <w:pPr>
        <w:suppressLineNumbers/>
        <w:spacing w:after="0" w:line="320" w:lineRule="exact"/>
        <w:ind w:left="1440" w:hanging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Paragraph</w:t>
      </w:r>
      <w:r w:rsidR="000C3996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with </w:t>
      </w:r>
      <w:r w:rsidRPr="000C3996">
        <w:rPr>
          <w:rFonts w:ascii="Times New Roman" w:hAnsi="Times New Roman" w:cs="Times New Roman"/>
          <w:color w:val="92D050"/>
          <w:sz w:val="36"/>
          <w:szCs w:val="36"/>
        </w:rPr>
        <w:t xml:space="preserve">hanging indentation </w:t>
      </w:r>
      <w:r>
        <w:rPr>
          <w:rFonts w:ascii="Times New Roman" w:hAnsi="Times New Roman" w:cs="Times New Roman"/>
          <w:sz w:val="36"/>
          <w:szCs w:val="36"/>
        </w:rPr>
        <w:t xml:space="preserve">having </w:t>
      </w:r>
      <w:proofErr w:type="spellStart"/>
      <w:r>
        <w:rPr>
          <w:rFonts w:ascii="Times New Roman" w:hAnsi="Times New Roman" w:cs="Times New Roman"/>
          <w:sz w:val="36"/>
          <w:szCs w:val="36"/>
        </w:rPr>
        <w:t>multilines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of text with hanging inde</w:t>
      </w:r>
      <w:r w:rsidR="000C3996">
        <w:rPr>
          <w:rFonts w:ascii="Times New Roman" w:hAnsi="Times New Roman" w:cs="Times New Roman"/>
          <w:sz w:val="36"/>
          <w:szCs w:val="36"/>
        </w:rPr>
        <w:t>ntation so the subsequent text will be hanged by the given range</w:t>
      </w:r>
      <w:r w:rsidR="00F83CA8">
        <w:rPr>
          <w:rFonts w:ascii="Times New Roman" w:hAnsi="Times New Roman" w:cs="Times New Roman"/>
          <w:sz w:val="36"/>
          <w:szCs w:val="36"/>
        </w:rPr>
        <w:t xml:space="preserve"> </w:t>
      </w:r>
      <w:r w:rsidR="00F83CA8" w:rsidRPr="006C630A">
        <w:rPr>
          <w:rFonts w:ascii="Times New Roman" w:hAnsi="Times New Roman" w:cs="Times New Roman"/>
          <w:color w:val="00B0F0"/>
          <w:sz w:val="36"/>
          <w:szCs w:val="36"/>
        </w:rPr>
        <w:t xml:space="preserve">line spacing </w:t>
      </w:r>
      <w:r w:rsidR="00F83CA8">
        <w:rPr>
          <w:rFonts w:ascii="Times New Roman" w:hAnsi="Times New Roman" w:cs="Times New Roman"/>
          <w:sz w:val="36"/>
          <w:szCs w:val="36"/>
        </w:rPr>
        <w:t xml:space="preserve">exactly </w:t>
      </w:r>
    </w:p>
    <w:p w14:paraId="088F1570" w14:textId="77777777" w:rsidR="00F83CA8" w:rsidRDefault="00F83CA8" w:rsidP="00351558">
      <w:pPr>
        <w:suppressLineNumbers/>
        <w:spacing w:after="0" w:line="320" w:lineRule="exact"/>
        <w:ind w:left="1440" w:hanging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16 </w:t>
      </w:r>
      <w:proofErr w:type="spellStart"/>
      <w:r>
        <w:rPr>
          <w:rFonts w:ascii="Times New Roman" w:hAnsi="Times New Roman" w:cs="Times New Roman"/>
          <w:sz w:val="36"/>
          <w:szCs w:val="36"/>
        </w:rPr>
        <w:t>pt</w:t>
      </w:r>
      <w:proofErr w:type="spellEnd"/>
      <w:r w:rsidR="00EC2940">
        <w:rPr>
          <w:rFonts w:ascii="Times New Roman" w:hAnsi="Times New Roman" w:cs="Times New Roman"/>
          <w:sz w:val="36"/>
          <w:szCs w:val="36"/>
        </w:rPr>
        <w:t xml:space="preserve"> </w:t>
      </w:r>
      <w:r w:rsidR="00EC2940" w:rsidRPr="00EC2940">
        <w:rPr>
          <w:rFonts w:ascii="Times New Roman" w:hAnsi="Times New Roman" w:cs="Times New Roman"/>
          <w:color w:val="FF0000"/>
          <w:sz w:val="36"/>
          <w:szCs w:val="36"/>
        </w:rPr>
        <w:t xml:space="preserve">border style </w:t>
      </w:r>
      <w:r w:rsidR="00EC2940">
        <w:rPr>
          <w:rFonts w:ascii="Times New Roman" w:hAnsi="Times New Roman" w:cs="Times New Roman"/>
          <w:sz w:val="36"/>
          <w:szCs w:val="36"/>
        </w:rPr>
        <w:t xml:space="preserve">3d </w:t>
      </w:r>
    </w:p>
    <w:p w14:paraId="50CEFEC1" w14:textId="210E34F0" w:rsidR="00351558" w:rsidRDefault="00A75907" w:rsidP="00351558">
      <w:pPr>
        <w:suppressLineNumbers/>
        <w:spacing w:after="1680"/>
        <w:ind w:left="1440" w:hanging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72387DD3" w14:textId="77777777" w:rsidR="005530A6" w:rsidRDefault="005530A6" w:rsidP="00351558">
      <w:pPr>
        <w:suppressLineNumbers/>
        <w:spacing w:after="1680"/>
        <w:ind w:left="1440" w:hanging="1440"/>
        <w:rPr>
          <w:rFonts w:ascii="Times New Roman" w:hAnsi="Times New Roman" w:cs="Times New Roman"/>
          <w:sz w:val="36"/>
          <w:szCs w:val="36"/>
        </w:rPr>
      </w:pPr>
    </w:p>
    <w:p w14:paraId="5D318D19" w14:textId="77777777" w:rsidR="005B5816" w:rsidRDefault="005B5816" w:rsidP="00351558">
      <w:pPr>
        <w:pStyle w:val="ListParagraph"/>
        <w:numPr>
          <w:ilvl w:val="0"/>
          <w:numId w:val="1"/>
        </w:numPr>
        <w:suppressLineNumbers/>
        <w:rPr>
          <w:color w:val="F79646" w:themeColor="accent6"/>
          <w14:textFill>
            <w14:solidFill>
              <w14:schemeClr w14:val="accent6">
                <w14:lumMod w14:val="75000"/>
              </w14:schemeClr>
            </w14:solidFill>
          </w14:textFill>
        </w:rPr>
      </w:pPr>
      <w:r w:rsidRPr="005B5816">
        <w:rPr>
          <w:color w:val="F79646" w:themeColor="accent6"/>
          <w14:textFill>
            <w14:solidFill>
              <w14:schemeClr w14:val="accent6">
                <w14:lumMod w14:val="75000"/>
              </w14:schemeClr>
            </w14:solidFill>
          </w14:textFill>
        </w:rPr>
        <w:lastRenderedPageBreak/>
        <w:t xml:space="preserve">Bullet </w:t>
      </w:r>
      <w:r>
        <w:rPr>
          <w:color w:val="F79646" w:themeColor="accent6"/>
          <w14:textFill>
            <w14:solidFill>
              <w14:schemeClr w14:val="accent6">
                <w14:lumMod w14:val="75000"/>
              </w14:schemeClr>
            </w14:solidFill>
          </w14:textFill>
        </w:rPr>
        <w:t>library</w:t>
      </w:r>
      <w:bookmarkStart w:id="0" w:name="_GoBack"/>
      <w:bookmarkEnd w:id="0"/>
    </w:p>
    <w:p w14:paraId="50FEE002" w14:textId="77777777" w:rsidR="005B5816" w:rsidRDefault="005B5816" w:rsidP="00351558">
      <w:pPr>
        <w:pStyle w:val="ListParagraph"/>
        <w:numPr>
          <w:ilvl w:val="0"/>
          <w:numId w:val="1"/>
        </w:numPr>
        <w:suppressLineNumbers/>
        <w:rPr>
          <w:color w:val="F79646" w:themeColor="accent6"/>
          <w14:textFill>
            <w14:solidFill>
              <w14:schemeClr w14:val="accent6">
                <w14:lumMod w14:val="75000"/>
              </w14:schemeClr>
            </w14:solidFill>
          </w14:textFill>
        </w:rPr>
      </w:pPr>
      <w:r>
        <w:rPr>
          <w:color w:val="F79646" w:themeColor="accent6"/>
          <w14:textFill>
            <w14:solidFill>
              <w14:schemeClr w14:val="accent6">
                <w14:lumMod w14:val="75000"/>
              </w14:schemeClr>
            </w14:solidFill>
          </w14:textFill>
        </w:rPr>
        <w:t>Green</w:t>
      </w:r>
    </w:p>
    <w:p w14:paraId="5CE48417" w14:textId="77777777" w:rsidR="002018CC" w:rsidRDefault="002018CC" w:rsidP="00351558">
      <w:pPr>
        <w:suppressLineNumbers/>
      </w:pPr>
      <w:r>
        <w:t xml:space="preserve">       </w:t>
      </w:r>
    </w:p>
    <w:p w14:paraId="45AC5E9E" w14:textId="77777777" w:rsidR="002018CC" w:rsidRDefault="002018CC" w:rsidP="00351558">
      <w:pPr>
        <w:pStyle w:val="ListParagraph"/>
        <w:numPr>
          <w:ilvl w:val="0"/>
          <w:numId w:val="4"/>
        </w:numPr>
        <w:suppressLineNumbers/>
      </w:pPr>
      <w:r>
        <w:t>Symbol bullet</w:t>
      </w:r>
    </w:p>
    <w:p w14:paraId="00B69B55" w14:textId="77777777" w:rsidR="002018CC" w:rsidRDefault="002018CC" w:rsidP="00351558">
      <w:pPr>
        <w:pStyle w:val="ListParagraph"/>
        <w:numPr>
          <w:ilvl w:val="0"/>
          <w:numId w:val="4"/>
        </w:numPr>
        <w:suppressLineNumbers/>
      </w:pPr>
      <w:r>
        <w:t>Symbol bullet</w:t>
      </w:r>
    </w:p>
    <w:p w14:paraId="7871CDBD" w14:textId="77777777" w:rsidR="002018CC" w:rsidRDefault="002018CC" w:rsidP="00351558">
      <w:pPr>
        <w:pStyle w:val="ListParagraph"/>
        <w:suppressLineNumbers/>
        <w:ind w:left="2072"/>
      </w:pPr>
    </w:p>
    <w:p w14:paraId="40EEBEE7" w14:textId="77777777" w:rsidR="002018CC" w:rsidRDefault="002018CC" w:rsidP="00351558">
      <w:pPr>
        <w:pStyle w:val="ListParagraph"/>
        <w:numPr>
          <w:ilvl w:val="0"/>
          <w:numId w:val="7"/>
        </w:numPr>
        <w:suppressLineNumbers/>
      </w:pPr>
      <w:r>
        <w:t>Picture bullet</w:t>
      </w:r>
    </w:p>
    <w:p w14:paraId="221E70DF" w14:textId="77777777" w:rsidR="002018CC" w:rsidRDefault="002018CC" w:rsidP="00351558">
      <w:pPr>
        <w:pStyle w:val="ListParagraph"/>
        <w:numPr>
          <w:ilvl w:val="0"/>
          <w:numId w:val="7"/>
        </w:numPr>
        <w:suppressLineNumbers/>
      </w:pPr>
      <w:r>
        <w:t>Picture bullet</w:t>
      </w:r>
    </w:p>
    <w:p w14:paraId="04DCE365" w14:textId="77777777" w:rsidR="002018CC" w:rsidRDefault="002018CC" w:rsidP="00351558">
      <w:pPr>
        <w:pStyle w:val="ListParagraph"/>
        <w:suppressLineNumbers/>
        <w:ind w:left="916"/>
      </w:pPr>
    </w:p>
    <w:p w14:paraId="290C5F00" w14:textId="77777777" w:rsidR="002018CC" w:rsidRDefault="00B03F57" w:rsidP="00351558">
      <w:pPr>
        <w:pStyle w:val="ListParagraph"/>
        <w:numPr>
          <w:ilvl w:val="0"/>
          <w:numId w:val="8"/>
        </w:numPr>
        <w:suppressLineNumbers/>
      </w:pPr>
      <w:r>
        <w:t>Numbered list</w:t>
      </w:r>
    </w:p>
    <w:p w14:paraId="5AA55D83" w14:textId="77777777" w:rsidR="00B03F57" w:rsidRDefault="00B03F57" w:rsidP="00351558">
      <w:pPr>
        <w:pStyle w:val="ListParagraph"/>
        <w:numPr>
          <w:ilvl w:val="0"/>
          <w:numId w:val="8"/>
        </w:numPr>
        <w:suppressLineNumbers/>
      </w:pPr>
      <w:r>
        <w:t>Numbering taken from library</w:t>
      </w:r>
    </w:p>
    <w:p w14:paraId="1501549E" w14:textId="77777777" w:rsidR="00044CDC" w:rsidRDefault="00044CDC" w:rsidP="00351558">
      <w:pPr>
        <w:pStyle w:val="ListParagraph"/>
        <w:suppressLineNumbers/>
      </w:pPr>
    </w:p>
    <w:p w14:paraId="6F17E5B2" w14:textId="77777777" w:rsidR="00044CDC" w:rsidRDefault="00044CDC" w:rsidP="00351558">
      <w:pPr>
        <w:pStyle w:val="ListParagraph"/>
        <w:numPr>
          <w:ilvl w:val="0"/>
          <w:numId w:val="9"/>
        </w:numPr>
        <w:suppressLineNumbers/>
      </w:pPr>
      <w:r>
        <w:t>Defined number format</w:t>
      </w:r>
    </w:p>
    <w:p w14:paraId="02D3D5A1" w14:textId="77777777" w:rsidR="00044CDC" w:rsidRDefault="00044CDC" w:rsidP="00351558">
      <w:pPr>
        <w:pStyle w:val="ListParagraph"/>
        <w:numPr>
          <w:ilvl w:val="0"/>
          <w:numId w:val="9"/>
        </w:numPr>
        <w:suppressLineNumbers/>
      </w:pPr>
      <w:r>
        <w:t>defined number format</w:t>
      </w:r>
    </w:p>
    <w:p w14:paraId="13B72DA0" w14:textId="77777777" w:rsidR="00044CDC" w:rsidRDefault="00044CDC" w:rsidP="00351558">
      <w:pPr>
        <w:pStyle w:val="ListParagraph"/>
        <w:suppressLineNumbers/>
      </w:pPr>
    </w:p>
    <w:p w14:paraId="755E0613" w14:textId="77777777" w:rsidR="003E173A" w:rsidRDefault="003E173A" w:rsidP="00351558">
      <w:pPr>
        <w:pStyle w:val="Heading1"/>
        <w:numPr>
          <w:ilvl w:val="0"/>
          <w:numId w:val="11"/>
        </w:numPr>
        <w:suppressLineNumbers/>
      </w:pPr>
      <w:r>
        <w:t>heading1</w:t>
      </w:r>
    </w:p>
    <w:p w14:paraId="331C0B87" w14:textId="77777777" w:rsidR="003E173A" w:rsidRDefault="003E173A" w:rsidP="00351558">
      <w:pPr>
        <w:pStyle w:val="ListParagraph"/>
        <w:numPr>
          <w:ilvl w:val="1"/>
          <w:numId w:val="11"/>
        </w:numPr>
        <w:suppressLineNumbers/>
      </w:pPr>
      <w:r>
        <w:t>heading2</w:t>
      </w:r>
    </w:p>
    <w:p w14:paraId="55F30100" w14:textId="77777777" w:rsidR="003E173A" w:rsidRDefault="003E173A" w:rsidP="00351558">
      <w:pPr>
        <w:pStyle w:val="ListParagraph"/>
        <w:numPr>
          <w:ilvl w:val="1"/>
          <w:numId w:val="11"/>
        </w:numPr>
        <w:suppressLineNumbers/>
      </w:pPr>
      <w:r>
        <w:t>heading2</w:t>
      </w:r>
    </w:p>
    <w:p w14:paraId="667A375D" w14:textId="77777777" w:rsidR="003E173A" w:rsidRDefault="003E173A" w:rsidP="00351558">
      <w:pPr>
        <w:pStyle w:val="ListParagraph"/>
        <w:numPr>
          <w:ilvl w:val="1"/>
          <w:numId w:val="11"/>
        </w:numPr>
        <w:suppressLineNumbers/>
      </w:pPr>
      <w:r>
        <w:t>heading3</w:t>
      </w:r>
    </w:p>
    <w:p w14:paraId="79AAC6DE" w14:textId="77777777" w:rsidR="003E173A" w:rsidRDefault="003E173A" w:rsidP="00351558">
      <w:pPr>
        <w:pStyle w:val="ListParagraph"/>
        <w:numPr>
          <w:ilvl w:val="2"/>
          <w:numId w:val="11"/>
        </w:numPr>
        <w:suppressLineNumbers/>
      </w:pPr>
      <w:r>
        <w:t>heading4</w:t>
      </w:r>
    </w:p>
    <w:p w14:paraId="279C3BEB" w14:textId="77777777" w:rsidR="00743D81" w:rsidRDefault="00743D81" w:rsidP="00351558">
      <w:pPr>
        <w:pStyle w:val="ListParagraph"/>
        <w:suppressLineNumbers/>
        <w:jc w:val="both"/>
      </w:pPr>
    </w:p>
    <w:p w14:paraId="2FB37738" w14:textId="77777777" w:rsidR="00743D81" w:rsidRDefault="00743D81" w:rsidP="00351558">
      <w:pPr>
        <w:pStyle w:val="ListParagraph"/>
        <w:suppressLineNumbers/>
        <w:jc w:val="both"/>
      </w:pPr>
    </w:p>
    <w:p w14:paraId="29955453" w14:textId="0D65F62D" w:rsidR="00743D81" w:rsidRDefault="0056330C" w:rsidP="00351558">
      <w:pPr>
        <w:suppressLineNumbers/>
        <w:rPr>
          <w:rFonts w:ascii="Times New Roman" w:hAnsi="Times New Roman" w:cs="Times New Roman"/>
          <w:sz w:val="36"/>
          <w:szCs w:val="36"/>
        </w:rPr>
      </w:pPr>
      <w:r w:rsidRPr="0056330C">
        <w:rPr>
          <w:rFonts w:ascii="Times New Roman" w:hAnsi="Times New Roman" w:cs="Times New Roman"/>
          <w:sz w:val="36"/>
          <w:szCs w:val="36"/>
        </w:rPr>
        <w:t>paragraph:</w:t>
      </w:r>
    </w:p>
    <w:p w14:paraId="2442B762" w14:textId="5CAA3788" w:rsidR="002079C1" w:rsidRPr="002079C1" w:rsidRDefault="002079C1" w:rsidP="00351558">
      <w:pPr>
        <w:suppressLineNumber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2079C1">
        <w:rPr>
          <w:rFonts w:ascii="Times New Roman" w:hAnsi="Times New Roman" w:cs="Times New Roman"/>
          <w:sz w:val="24"/>
          <w:szCs w:val="24"/>
        </w:rPr>
        <w:t>left</w:t>
      </w:r>
      <w:proofErr w:type="gramEnd"/>
      <w:r w:rsidRPr="002079C1">
        <w:rPr>
          <w:rFonts w:ascii="Times New Roman" w:hAnsi="Times New Roman" w:cs="Times New Roman"/>
          <w:sz w:val="24"/>
          <w:szCs w:val="24"/>
        </w:rPr>
        <w:t xml:space="preserve"> alignment.</w:t>
      </w:r>
    </w:p>
    <w:p w14:paraId="30C1BD6A" w14:textId="3DE339F9" w:rsidR="002079C1" w:rsidRPr="002079C1" w:rsidRDefault="002079C1" w:rsidP="00351558">
      <w:pPr>
        <w:suppressLineNumbers/>
        <w:jc w:val="right"/>
        <w:rPr>
          <w:rFonts w:ascii="Times New Roman" w:hAnsi="Times New Roman" w:cs="Times New Roman"/>
          <w:sz w:val="24"/>
          <w:szCs w:val="24"/>
        </w:rPr>
      </w:pPr>
      <w:r w:rsidRPr="002079C1">
        <w:rPr>
          <w:rFonts w:ascii="Times New Roman" w:hAnsi="Times New Roman" w:cs="Times New Roman"/>
          <w:sz w:val="24"/>
          <w:szCs w:val="24"/>
        </w:rPr>
        <w:t xml:space="preserve">  Right alignment</w:t>
      </w:r>
    </w:p>
    <w:p w14:paraId="60D0C081" w14:textId="77777777" w:rsidR="00743D81" w:rsidRPr="00743D81" w:rsidRDefault="00743D81" w:rsidP="00351558">
      <w:pPr>
        <w:suppressLineNumbers/>
      </w:pPr>
    </w:p>
    <w:p w14:paraId="4375F239" w14:textId="373B2CB9" w:rsidR="00B03F57" w:rsidRDefault="002079C1" w:rsidP="00351558">
      <w:pPr>
        <w:suppressLineNumbers/>
        <w:jc w:val="center"/>
      </w:pPr>
      <w:r>
        <w:t>Center alignment</w:t>
      </w:r>
    </w:p>
    <w:p w14:paraId="0A9BB009" w14:textId="77777777" w:rsidR="00D63BC0" w:rsidRDefault="00D63BC0" w:rsidP="00351558">
      <w:pPr>
        <w:suppressLineNumbers/>
        <w:jc w:val="center"/>
      </w:pPr>
    </w:p>
    <w:p w14:paraId="11BCFAE0" w14:textId="77777777" w:rsidR="00D63BC0" w:rsidRDefault="00D63BC0" w:rsidP="00351558">
      <w:pPr>
        <w:suppressLineNumbers/>
        <w:jc w:val="center"/>
      </w:pPr>
    </w:p>
    <w:p w14:paraId="19F1204B" w14:textId="77777777" w:rsidR="00D63BC0" w:rsidRDefault="00D63BC0" w:rsidP="00351558">
      <w:pPr>
        <w:suppressLineNumbers/>
        <w:jc w:val="center"/>
      </w:pPr>
    </w:p>
    <w:p w14:paraId="5270AA92" w14:textId="77777777" w:rsidR="00D63BC0" w:rsidRDefault="00D63BC0" w:rsidP="00351558">
      <w:pPr>
        <w:suppressLineNumbers/>
        <w:jc w:val="center"/>
      </w:pPr>
    </w:p>
    <w:p w14:paraId="418645DE" w14:textId="77777777" w:rsidR="005F6A17" w:rsidRDefault="005F6A17" w:rsidP="005F6A17">
      <w:pPr>
        <w:suppressLineNumbers/>
        <w:jc w:val="both"/>
        <w:rPr>
          <w:b/>
        </w:rPr>
      </w:pPr>
      <w:r>
        <w:rPr>
          <w:b/>
        </w:rPr>
        <w:lastRenderedPageBreak/>
        <w:t>------------------------------------------------------------------------------------------------------------------------------</w:t>
      </w:r>
    </w:p>
    <w:p w14:paraId="17E83001" w14:textId="77777777" w:rsidR="005F6A17" w:rsidRDefault="005F6A17" w:rsidP="005F6A17">
      <w:pPr>
        <w:suppressLineNumbers/>
        <w:jc w:val="both"/>
        <w:rPr>
          <w:b/>
        </w:rPr>
      </w:pPr>
    </w:p>
    <w:p w14:paraId="020833D6" w14:textId="692AC5D7" w:rsidR="005F6A17" w:rsidRPr="005F6A17" w:rsidRDefault="005F6A17" w:rsidP="005F6A17">
      <w:pPr>
        <w:suppressLineNumbers/>
        <w:jc w:val="both"/>
        <w:rPr>
          <w:b/>
        </w:rPr>
      </w:pPr>
      <w:r w:rsidRPr="005F6A17">
        <w:rPr>
          <w:b/>
        </w:rPr>
        <w:t>Paragraph-&gt;Indents and spacing -&gt;Alignment -&gt;left</w:t>
      </w:r>
    </w:p>
    <w:p w14:paraId="72D72309" w14:textId="0FB93BBD" w:rsidR="00D63BC0" w:rsidRDefault="005F6A17" w:rsidP="00D63BC0">
      <w:pPr>
        <w:suppressLineNumbers/>
      </w:pPr>
      <w:r>
        <w:t xml:space="preserve">  This ‘</w:t>
      </w:r>
      <w:r>
        <w:rPr>
          <w:b/>
          <w:bCs/>
        </w:rPr>
        <w:t xml:space="preserve">Part 1’ </w:t>
      </w:r>
      <w:r>
        <w:t xml:space="preserve">build guide is complete and includes starting with the Windows Server 2008, SQL Server 2008 and prerequisites to installing SharePoint 2010. </w:t>
      </w:r>
      <w:proofErr w:type="gramStart"/>
      <w:r>
        <w:t>( For</w:t>
      </w:r>
      <w:proofErr w:type="gramEnd"/>
      <w:r>
        <w:t xml:space="preserve"> a printable PDF version click here ) ‘</w:t>
      </w:r>
      <w:r>
        <w:rPr>
          <w:b/>
          <w:bCs/>
        </w:rPr>
        <w:t xml:space="preserve">Part II’ </w:t>
      </w:r>
      <w:r>
        <w:t>will examine basic farm services and required configuration settings. This complete virtual build took me 3-4 hours and was configured using a 2.0GHz laptop with 2GB of RAM along with some external storage - less than best-in-class for sure. (4-8GB recommended).</w:t>
      </w:r>
    </w:p>
    <w:p w14:paraId="0D808E85" w14:textId="77777777" w:rsidR="005F6A17" w:rsidRDefault="005F6A17" w:rsidP="005F6A17">
      <w:pPr>
        <w:suppressLineNumbers/>
        <w:jc w:val="both"/>
        <w:rPr>
          <w:b/>
        </w:rPr>
      </w:pPr>
      <w:r>
        <w:rPr>
          <w:b/>
        </w:rPr>
        <w:t>------------------------------------------------------------------------------------------------------------------------------</w:t>
      </w:r>
    </w:p>
    <w:p w14:paraId="4AC55E59" w14:textId="77777777" w:rsidR="005F6A17" w:rsidRDefault="005F6A17" w:rsidP="00D63BC0">
      <w:pPr>
        <w:suppressLineNumbers/>
      </w:pPr>
    </w:p>
    <w:p w14:paraId="53A92AE9" w14:textId="67F8BF91" w:rsidR="005F6A17" w:rsidRPr="005F6A17" w:rsidRDefault="005F6A17" w:rsidP="005F6A17">
      <w:pPr>
        <w:suppressLineNumbers/>
        <w:jc w:val="both"/>
        <w:rPr>
          <w:b/>
        </w:rPr>
      </w:pPr>
      <w:r w:rsidRPr="005F6A17">
        <w:rPr>
          <w:b/>
        </w:rPr>
        <w:t>Paragraph-&gt;Indent</w:t>
      </w:r>
      <w:r>
        <w:rPr>
          <w:b/>
        </w:rPr>
        <w:t>s and spacing -&gt;Alignment -&gt;center</w:t>
      </w:r>
    </w:p>
    <w:p w14:paraId="4B78F2C0" w14:textId="77777777" w:rsidR="005F6A17" w:rsidRDefault="005F6A17" w:rsidP="005F6A17">
      <w:pPr>
        <w:suppressLineNumbers/>
        <w:jc w:val="center"/>
      </w:pPr>
      <w:r>
        <w:t>This ‘</w:t>
      </w:r>
      <w:r>
        <w:rPr>
          <w:b/>
          <w:bCs/>
        </w:rPr>
        <w:t xml:space="preserve">Part 1’ </w:t>
      </w:r>
      <w:r>
        <w:t xml:space="preserve">build guide is complete and includes starting with the Windows Server 2008, SQL Server 2008 and prerequisites to installing SharePoint 2010. </w:t>
      </w:r>
      <w:proofErr w:type="gramStart"/>
      <w:r>
        <w:t>( For</w:t>
      </w:r>
      <w:proofErr w:type="gramEnd"/>
      <w:r>
        <w:t xml:space="preserve"> a printable PDF version click here ) ‘</w:t>
      </w:r>
      <w:r>
        <w:rPr>
          <w:b/>
          <w:bCs/>
        </w:rPr>
        <w:t xml:space="preserve">Part II’ </w:t>
      </w:r>
      <w:r>
        <w:t>will examine basic farm services and required configuration settings. This complete virtual build took me 3-4 hours and was configured using a 2.0GHz laptop with 2GB of RAM along with some external storage - less than best-in-class for sure. (4-8GB recommended).</w:t>
      </w:r>
    </w:p>
    <w:p w14:paraId="7E6901A7" w14:textId="2067C6E7" w:rsidR="005F6A17" w:rsidRDefault="005F6A17" w:rsidP="005F6A17">
      <w:pPr>
        <w:suppressLineNumbers/>
        <w:jc w:val="both"/>
        <w:rPr>
          <w:b/>
        </w:rPr>
      </w:pPr>
      <w:r>
        <w:rPr>
          <w:b/>
        </w:rPr>
        <w:t>------------------------------------------------------------------------------------------------------------------------------</w:t>
      </w:r>
    </w:p>
    <w:p w14:paraId="1D7158C9" w14:textId="77777777" w:rsidR="005F6A17" w:rsidRDefault="005F6A17" w:rsidP="005F6A17">
      <w:pPr>
        <w:suppressLineNumbers/>
        <w:jc w:val="both"/>
        <w:rPr>
          <w:b/>
        </w:rPr>
      </w:pPr>
    </w:p>
    <w:p w14:paraId="0FB0EB20" w14:textId="0BDED39E" w:rsidR="005F6A17" w:rsidRPr="005F6A17" w:rsidRDefault="005F6A17" w:rsidP="005F6A17">
      <w:pPr>
        <w:suppressLineNumbers/>
        <w:jc w:val="both"/>
        <w:rPr>
          <w:b/>
        </w:rPr>
      </w:pPr>
      <w:r w:rsidRPr="005F6A17">
        <w:rPr>
          <w:b/>
        </w:rPr>
        <w:t>Paragraph-&gt;Indent</w:t>
      </w:r>
      <w:r>
        <w:rPr>
          <w:b/>
        </w:rPr>
        <w:t xml:space="preserve">s and spacing -&gt;Alignment -&gt;justified, line spacing-&gt;single </w:t>
      </w:r>
    </w:p>
    <w:p w14:paraId="633B1AA1" w14:textId="77777777" w:rsidR="005F6A17" w:rsidRDefault="005F6A17" w:rsidP="005F6A17">
      <w:pPr>
        <w:suppressLineNumbers/>
        <w:pBdr>
          <w:bottom w:val="single" w:sz="6" w:space="1" w:color="auto"/>
        </w:pBdr>
        <w:spacing w:line="240" w:lineRule="auto"/>
        <w:jc w:val="both"/>
      </w:pPr>
      <w:r>
        <w:t>This ‘</w:t>
      </w:r>
      <w:r>
        <w:rPr>
          <w:b/>
          <w:bCs/>
        </w:rPr>
        <w:t xml:space="preserve">Part 1’ </w:t>
      </w:r>
      <w:r>
        <w:t xml:space="preserve">build guide is complete and includes starting with the Windows Server 2008, SQL Server 2008 and prerequisites to installing SharePoint 2010. </w:t>
      </w:r>
      <w:proofErr w:type="gramStart"/>
      <w:r>
        <w:t>( For</w:t>
      </w:r>
      <w:proofErr w:type="gramEnd"/>
      <w:r>
        <w:t xml:space="preserve"> a printable PDF version click here ) ‘</w:t>
      </w:r>
      <w:r>
        <w:rPr>
          <w:b/>
          <w:bCs/>
        </w:rPr>
        <w:t xml:space="preserve">Part II’ </w:t>
      </w:r>
      <w:r>
        <w:t>will examine basic farm services and required configuration settings. This complete virtual build took me 3-4 hours and was configured using a 2.0GHz laptop with 2GB of RAM along with some external storage - less than best-in-class for sure. (4-8GB recommended).</w:t>
      </w:r>
    </w:p>
    <w:p w14:paraId="1B50095B" w14:textId="5A384F5D" w:rsidR="005F6A17" w:rsidRPr="005F6A17" w:rsidRDefault="005F6A17" w:rsidP="005F6A17">
      <w:pPr>
        <w:suppressLineNumbers/>
        <w:jc w:val="both"/>
        <w:rPr>
          <w:b/>
        </w:rPr>
      </w:pPr>
      <w:r w:rsidRPr="005F6A17">
        <w:rPr>
          <w:b/>
        </w:rPr>
        <w:t>Paragraph-</w:t>
      </w:r>
      <w:r>
        <w:rPr>
          <w:b/>
        </w:rPr>
        <w:t xml:space="preserve">&gt; line spacing-&gt;double </w:t>
      </w:r>
    </w:p>
    <w:p w14:paraId="15BF81AC" w14:textId="77777777" w:rsidR="005F6A17" w:rsidRDefault="005F6A17" w:rsidP="005F6A17">
      <w:pPr>
        <w:suppressLineNumbers/>
        <w:jc w:val="both"/>
        <w:rPr>
          <w:b/>
        </w:rPr>
      </w:pPr>
    </w:p>
    <w:p w14:paraId="629D557A" w14:textId="77777777" w:rsidR="005F6A17" w:rsidRDefault="005F6A17" w:rsidP="005F6A17">
      <w:pPr>
        <w:suppressLineNumbers/>
        <w:spacing w:line="480" w:lineRule="auto"/>
      </w:pPr>
      <w:r>
        <w:t xml:space="preserve">  This ‘</w:t>
      </w:r>
      <w:r>
        <w:rPr>
          <w:b/>
          <w:bCs/>
        </w:rPr>
        <w:t xml:space="preserve">Part 1’ </w:t>
      </w:r>
      <w:r>
        <w:t xml:space="preserve">build guide is complete and includes starting with the Windows Server 2008, SQL Server 2008 and prerequisites to installing SharePoint 2010. </w:t>
      </w:r>
      <w:proofErr w:type="gramStart"/>
      <w:r>
        <w:t>( For</w:t>
      </w:r>
      <w:proofErr w:type="gramEnd"/>
      <w:r>
        <w:t xml:space="preserve"> a printable PDF version click here ) ‘</w:t>
      </w:r>
      <w:r>
        <w:rPr>
          <w:b/>
          <w:bCs/>
        </w:rPr>
        <w:t xml:space="preserve">Part II’ </w:t>
      </w:r>
      <w:r>
        <w:t xml:space="preserve">will examine basic farm services and required configuration settings. This complete virtual build took me </w:t>
      </w:r>
      <w:r>
        <w:lastRenderedPageBreak/>
        <w:t>3-4 hours and was configured using a 2.0GHz laptop with 2GB of RAM along with some external storage - less than best-in-class for sure. (4-8GB recommended).</w:t>
      </w:r>
    </w:p>
    <w:p w14:paraId="495CB4A2" w14:textId="77777777" w:rsidR="005F6A17" w:rsidRDefault="005F6A17" w:rsidP="005F6A17">
      <w:pPr>
        <w:suppressLineNumbers/>
        <w:jc w:val="both"/>
        <w:rPr>
          <w:b/>
        </w:rPr>
      </w:pPr>
      <w:r>
        <w:rPr>
          <w:b/>
        </w:rPr>
        <w:t>------------------------------------------------------------------------------------------------------------------------------</w:t>
      </w:r>
    </w:p>
    <w:p w14:paraId="048A90D5" w14:textId="77777777" w:rsidR="005F6A17" w:rsidRDefault="005F6A17" w:rsidP="005F6A17">
      <w:pPr>
        <w:suppressLineNumbers/>
        <w:jc w:val="both"/>
        <w:rPr>
          <w:b/>
        </w:rPr>
      </w:pPr>
      <w:r>
        <w:rPr>
          <w:b/>
        </w:rPr>
        <w:t>------------------------------------------------------------------------------------------------------------------------------</w:t>
      </w:r>
    </w:p>
    <w:p w14:paraId="3D0F1FB6" w14:textId="1FE3FE85" w:rsidR="005F6A17" w:rsidRPr="005F6A17" w:rsidRDefault="005F6A17" w:rsidP="005F6A17">
      <w:pPr>
        <w:suppressLineNumbers/>
        <w:jc w:val="both"/>
        <w:rPr>
          <w:b/>
        </w:rPr>
      </w:pPr>
      <w:r w:rsidRPr="005F6A17">
        <w:rPr>
          <w:b/>
        </w:rPr>
        <w:t>Paragraph-</w:t>
      </w:r>
      <w:r>
        <w:rPr>
          <w:b/>
        </w:rPr>
        <w:t xml:space="preserve">&gt; special-&gt;first line </w:t>
      </w:r>
    </w:p>
    <w:p w14:paraId="64B9DBE7" w14:textId="77777777" w:rsidR="005F6A17" w:rsidRDefault="005F6A17" w:rsidP="005F6A17">
      <w:pPr>
        <w:suppressLineNumbers/>
      </w:pPr>
    </w:p>
    <w:p w14:paraId="682B6B22" w14:textId="77777777" w:rsidR="005F6A17" w:rsidRDefault="005F6A17" w:rsidP="005F6A17">
      <w:pPr>
        <w:suppressLineNumbers/>
        <w:ind w:firstLine="864"/>
      </w:pPr>
      <w:r>
        <w:t xml:space="preserve">  This ‘</w:t>
      </w:r>
      <w:r>
        <w:rPr>
          <w:b/>
          <w:bCs/>
        </w:rPr>
        <w:t xml:space="preserve">Part 1’ </w:t>
      </w:r>
      <w:r>
        <w:t xml:space="preserve">build guide is complete and includes starting with the Windows Server 2008, SQL Server 2008 and prerequisites to installing SharePoint 2010. </w:t>
      </w:r>
      <w:proofErr w:type="gramStart"/>
      <w:r>
        <w:t>( For</w:t>
      </w:r>
      <w:proofErr w:type="gramEnd"/>
      <w:r>
        <w:t xml:space="preserve"> a printable PDF version click here ) ‘</w:t>
      </w:r>
      <w:r>
        <w:rPr>
          <w:b/>
          <w:bCs/>
        </w:rPr>
        <w:t xml:space="preserve">Part II’ </w:t>
      </w:r>
      <w:r>
        <w:t>will examine basic farm services and required configuration settings. This complete virtual build took me 3-4 hours and was configured using a 2.0GHz laptop with 2GB of RAM along with some external storage - less than best-in-class for sure. (4-8GB recommended).</w:t>
      </w:r>
    </w:p>
    <w:p w14:paraId="582DA53D" w14:textId="77777777" w:rsidR="00D5088E" w:rsidRDefault="00D5088E" w:rsidP="00D5088E">
      <w:pPr>
        <w:suppressLineNumbers/>
        <w:jc w:val="both"/>
        <w:rPr>
          <w:b/>
        </w:rPr>
      </w:pPr>
      <w:r>
        <w:rPr>
          <w:b/>
        </w:rPr>
        <w:t>------------------------------------------------------------------------------------------------------------------------------</w:t>
      </w:r>
    </w:p>
    <w:p w14:paraId="6A290327" w14:textId="77777777" w:rsidR="00D5088E" w:rsidRDefault="00D5088E" w:rsidP="00D5088E">
      <w:pPr>
        <w:suppressLineNumbers/>
        <w:jc w:val="both"/>
        <w:rPr>
          <w:b/>
        </w:rPr>
      </w:pPr>
      <w:r>
        <w:rPr>
          <w:b/>
        </w:rPr>
        <w:t>------------------------------------------------------------------------------------------------------------------------------</w:t>
      </w:r>
    </w:p>
    <w:p w14:paraId="19687877" w14:textId="54A17934" w:rsidR="00D5088E" w:rsidRPr="005F6A17" w:rsidRDefault="00D5088E" w:rsidP="00D5088E">
      <w:pPr>
        <w:suppressLineNumbers/>
        <w:jc w:val="both"/>
        <w:rPr>
          <w:b/>
        </w:rPr>
      </w:pPr>
      <w:r w:rsidRPr="005F6A17">
        <w:rPr>
          <w:b/>
        </w:rPr>
        <w:t>Paragraph-</w:t>
      </w:r>
      <w:r>
        <w:rPr>
          <w:b/>
        </w:rPr>
        <w:t xml:space="preserve">&gt; line spacing -&gt;multiple at 4 </w:t>
      </w:r>
    </w:p>
    <w:p w14:paraId="3D498AA3" w14:textId="77777777" w:rsidR="005F6A17" w:rsidRDefault="005F6A17" w:rsidP="005F6A17">
      <w:pPr>
        <w:suppressLineNumbers/>
        <w:spacing w:line="480" w:lineRule="auto"/>
      </w:pPr>
    </w:p>
    <w:p w14:paraId="3525F278" w14:textId="51B3AA83" w:rsidR="005F6A17" w:rsidRDefault="00D5088E" w:rsidP="00D5088E">
      <w:pPr>
        <w:suppressLineNumbers/>
        <w:spacing w:line="960" w:lineRule="auto"/>
      </w:pPr>
      <w:r>
        <w:t xml:space="preserve">  This ‘</w:t>
      </w:r>
      <w:r>
        <w:rPr>
          <w:b/>
          <w:bCs/>
        </w:rPr>
        <w:t xml:space="preserve">Part 1’ </w:t>
      </w:r>
      <w:r>
        <w:t xml:space="preserve">build guide is complete and includes starting with the Windows Server 2008, SQL Server 2008 and prerequisites to installing SharePoint 2010. </w:t>
      </w:r>
      <w:proofErr w:type="gramStart"/>
      <w:r>
        <w:t>( For</w:t>
      </w:r>
      <w:proofErr w:type="gramEnd"/>
      <w:r>
        <w:t xml:space="preserve"> a printable PDF version click here ) ‘</w:t>
      </w:r>
      <w:r>
        <w:rPr>
          <w:b/>
          <w:bCs/>
        </w:rPr>
        <w:t xml:space="preserve">Part II’ </w:t>
      </w:r>
      <w:r>
        <w:t>will examine basic farm services and required configuration settings. This complete virtual build took me 3-4 hours and was configured using a 2.0GHz laptop with 2GB of RAM along with some external storage - less than best-in-class for sure. (4-8GB recommended).</w:t>
      </w:r>
    </w:p>
    <w:sectPr w:rsidR="005F6A17" w:rsidSect="00351558">
      <w:pgSz w:w="12240" w:h="15840" w:code="1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pt;height:11.2pt" o:bullet="t">
        <v:imagedata r:id="rId1" o:title="mso132"/>
      </v:shape>
    </w:pict>
  </w:numPicBullet>
  <w:numPicBullet w:numPicBulletId="1">
    <w:pict>
      <v:shape id="_x0000_i1027" type="#_x0000_t75" style="width:9.35pt;height:9.35pt" o:bullet="t">
        <v:imagedata r:id="rId2" o:title="BD10255_"/>
      </v:shape>
    </w:pict>
  </w:numPicBullet>
  <w:numPicBullet w:numPicBulletId="2">
    <w:pict>
      <v:shape id="_x0000_i1028" type="#_x0000_t75" style="width:11.2pt;height:11.2pt" o:bullet="t">
        <v:imagedata r:id="rId3" o:title="BD10253_"/>
        <o:lock v:ext="edit" cropping="t"/>
      </v:shape>
    </w:pict>
  </w:numPicBullet>
  <w:numPicBullet w:numPicBulletId="3">
    <w:pict>
      <v:shape id="_x0000_i1029" type="#_x0000_t75" style="width:9.35pt;height:9.35pt" o:bullet="t">
        <v:imagedata r:id="rId4" o:title="BD10302_"/>
      </v:shape>
    </w:pict>
  </w:numPicBullet>
  <w:numPicBullet w:numPicBulletId="4">
    <w:pict>
      <v:shape id="_x0000_i1030" type="#_x0000_t75" style="width:11.2pt;height:11.2pt" o:bullet="t">
        <v:imagedata r:id="rId5" o:title="BD10297_"/>
      </v:shape>
    </w:pict>
  </w:numPicBullet>
  <w:abstractNum w:abstractNumId="0">
    <w:nsid w:val="12C7091C"/>
    <w:multiLevelType w:val="hybridMultilevel"/>
    <w:tmpl w:val="633C6D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D331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AFB14F3"/>
    <w:multiLevelType w:val="hybridMultilevel"/>
    <w:tmpl w:val="D69E27E8"/>
    <w:lvl w:ilvl="0" w:tplc="AD5ADF9E">
      <w:start w:val="1"/>
      <w:numFmt w:val="bullet"/>
      <w:lvlText w:val=""/>
      <w:lvlPicBulletId w:val="2"/>
      <w:lvlJc w:val="left"/>
      <w:pPr>
        <w:ind w:left="20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F664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DFC3B07"/>
    <w:multiLevelType w:val="hybridMultilevel"/>
    <w:tmpl w:val="511AC034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>
    <w:nsid w:val="42F91957"/>
    <w:multiLevelType w:val="hybridMultilevel"/>
    <w:tmpl w:val="DF0ED12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EF65A6"/>
    <w:multiLevelType w:val="hybridMultilevel"/>
    <w:tmpl w:val="B8460C76"/>
    <w:lvl w:ilvl="0" w:tplc="399CA67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F718B8"/>
    <w:multiLevelType w:val="hybridMultilevel"/>
    <w:tmpl w:val="F1CA7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731711"/>
    <w:multiLevelType w:val="hybridMultilevel"/>
    <w:tmpl w:val="1B12D8DC"/>
    <w:lvl w:ilvl="0" w:tplc="35823500">
      <w:start w:val="1"/>
      <w:numFmt w:val="bullet"/>
      <w:lvlText w:val="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48" w:hanging="360"/>
      </w:pPr>
      <w:rPr>
        <w:rFonts w:ascii="Wingdings" w:hAnsi="Wingdings" w:hint="default"/>
      </w:rPr>
    </w:lvl>
  </w:abstractNum>
  <w:abstractNum w:abstractNumId="9">
    <w:nsid w:val="5BB15CC4"/>
    <w:multiLevelType w:val="hybridMultilevel"/>
    <w:tmpl w:val="2384F566"/>
    <w:lvl w:ilvl="0" w:tplc="B1047816">
      <w:start w:val="1"/>
      <w:numFmt w:val="bullet"/>
      <w:lvlText w:val=""/>
      <w:lvlPicBulletId w:val="4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C21BF7"/>
    <w:multiLevelType w:val="hybridMultilevel"/>
    <w:tmpl w:val="2A661966"/>
    <w:lvl w:ilvl="0" w:tplc="96F819DE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58118D"/>
    <w:multiLevelType w:val="hybridMultilevel"/>
    <w:tmpl w:val="F74CC3B8"/>
    <w:lvl w:ilvl="0" w:tplc="CF28E348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AF70B0"/>
    <w:multiLevelType w:val="hybridMultilevel"/>
    <w:tmpl w:val="CD0E3F1E"/>
    <w:lvl w:ilvl="0" w:tplc="B1047816">
      <w:start w:val="1"/>
      <w:numFmt w:val="bullet"/>
      <w:lvlText w:val=""/>
      <w:lvlPicBulletId w:val="4"/>
      <w:lvlJc w:val="center"/>
      <w:pPr>
        <w:ind w:left="9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13">
    <w:nsid w:val="6C3F7778"/>
    <w:multiLevelType w:val="hybridMultilevel"/>
    <w:tmpl w:val="21761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991EEE"/>
    <w:multiLevelType w:val="hybridMultilevel"/>
    <w:tmpl w:val="6C2C7084"/>
    <w:lvl w:ilvl="0" w:tplc="9782FB6C">
      <w:start w:val="1"/>
      <w:numFmt w:val="bullet"/>
      <w:lvlText w:val=""/>
      <w:lvlPicBulletId w:val="2"/>
      <w:lvlJc w:val="center"/>
      <w:pPr>
        <w:ind w:left="20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8"/>
  </w:num>
  <w:num w:numId="5">
    <w:abstractNumId w:val="2"/>
  </w:num>
  <w:num w:numId="6">
    <w:abstractNumId w:val="14"/>
  </w:num>
  <w:num w:numId="7">
    <w:abstractNumId w:val="12"/>
  </w:num>
  <w:num w:numId="8">
    <w:abstractNumId w:val="0"/>
  </w:num>
  <w:num w:numId="9">
    <w:abstractNumId w:val="10"/>
  </w:num>
  <w:num w:numId="10">
    <w:abstractNumId w:val="1"/>
  </w:num>
  <w:num w:numId="11">
    <w:abstractNumId w:val="3"/>
  </w:num>
  <w:num w:numId="12">
    <w:abstractNumId w:val="9"/>
  </w:num>
  <w:num w:numId="13">
    <w:abstractNumId w:val="7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86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4B3"/>
    <w:rsid w:val="00044CDC"/>
    <w:rsid w:val="00057C6C"/>
    <w:rsid w:val="00063D7C"/>
    <w:rsid w:val="000924B3"/>
    <w:rsid w:val="000C3996"/>
    <w:rsid w:val="001423D3"/>
    <w:rsid w:val="002018CC"/>
    <w:rsid w:val="002079C1"/>
    <w:rsid w:val="00221475"/>
    <w:rsid w:val="002F1FFB"/>
    <w:rsid w:val="00351558"/>
    <w:rsid w:val="003E173A"/>
    <w:rsid w:val="003F745B"/>
    <w:rsid w:val="00425B35"/>
    <w:rsid w:val="005530A6"/>
    <w:rsid w:val="005601A9"/>
    <w:rsid w:val="0056330C"/>
    <w:rsid w:val="005B5816"/>
    <w:rsid w:val="005F6A17"/>
    <w:rsid w:val="006B2E05"/>
    <w:rsid w:val="006C630A"/>
    <w:rsid w:val="00743D81"/>
    <w:rsid w:val="007A4D15"/>
    <w:rsid w:val="009259E1"/>
    <w:rsid w:val="00963B11"/>
    <w:rsid w:val="009D02F4"/>
    <w:rsid w:val="00A75907"/>
    <w:rsid w:val="00A84413"/>
    <w:rsid w:val="00B03F57"/>
    <w:rsid w:val="00BB2419"/>
    <w:rsid w:val="00D0791C"/>
    <w:rsid w:val="00D5088E"/>
    <w:rsid w:val="00D63BC0"/>
    <w:rsid w:val="00D71647"/>
    <w:rsid w:val="00EB13C8"/>
    <w:rsid w:val="00EC2940"/>
    <w:rsid w:val="00F83CA8"/>
    <w:rsid w:val="00FA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20A89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73A"/>
    <w:pPr>
      <w:keepNext/>
      <w:keepLines/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73A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73A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73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73A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73A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73A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73A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73A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8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173A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7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7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7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73A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73A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7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7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7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9259E1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3515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73A"/>
    <w:pPr>
      <w:keepNext/>
      <w:keepLines/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73A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73A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73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73A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73A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73A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73A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73A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8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173A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7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7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7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73A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73A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7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7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7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9259E1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351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7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C5C05-7DED-4F00-8498-5CA9DA95F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4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ssl</Company>
  <LinksUpToDate>false</LinksUpToDate>
  <CharactersWithSpaces>5048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shashidar.kr</dc:creator>
  <cp:keywords/>
  <dc:description/>
  <cp:lastModifiedBy>ramana.gv</cp:lastModifiedBy>
  <cp:revision>19</cp:revision>
  <dcterms:created xsi:type="dcterms:W3CDTF">2010-02-04T04:09:00Z</dcterms:created>
  <dcterms:modified xsi:type="dcterms:W3CDTF">2010-02-11T04:54:00Z</dcterms:modified>
</cp:coreProperties>
</file>